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38C5E217" w:rsidR="00CF3808" w:rsidRDefault="00CF3808">
            <w:pPr>
              <w:pStyle w:val="TableContents"/>
              <w:ind w:left="629"/>
            </w:pPr>
            <w:r>
              <w:t>#</w:t>
            </w:r>
            <w:r w:rsidR="000D2D19">
              <w:t>7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22BFF203" w:rsidR="00820E5C" w:rsidRDefault="000D2D19">
            <w:pPr>
              <w:pStyle w:val="TableContents"/>
              <w:ind w:left="629"/>
            </w:pPr>
            <w:r>
              <w:t>29</w:t>
            </w:r>
            <w:r w:rsidR="00E6274E">
              <w:t xml:space="preserve"> de Agosto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2F096B" w:rsidRDefault="002F096B" w:rsidP="00240FD9">
      <w:pPr>
        <w:pStyle w:val="Standard"/>
        <w:jc w:val="center"/>
        <w:rPr>
          <w:rFonts w:ascii="Arial" w:hAnsi="Arial" w:cs="Arial"/>
        </w:rPr>
      </w:pPr>
    </w:p>
    <w:p w14:paraId="530A5767" w14:textId="5680DC4C" w:rsidR="00240FD9" w:rsidRPr="006C1B4A" w:rsidRDefault="00BE5C03" w:rsidP="00240FD9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>Objetivos</w:t>
      </w:r>
    </w:p>
    <w:p w14:paraId="4A9F0EDF" w14:textId="2C13E013" w:rsidR="00240FD9" w:rsidRPr="006C1B4A" w:rsidRDefault="000D2D19" w:rsidP="006C1B4A">
      <w:pPr>
        <w:suppressAutoHyphens w:val="0"/>
        <w:autoSpaceDE w:val="0"/>
        <w:adjustRightInd w:val="0"/>
        <w:spacing w:after="240"/>
        <w:jc w:val="both"/>
        <w:textAlignment w:val="auto"/>
        <w:rPr>
          <w:rFonts w:ascii="Arial" w:hAnsi="Arial" w:cs="Arial"/>
          <w:color w:val="000000"/>
          <w:kern w:val="0"/>
          <w:sz w:val="28"/>
          <w:szCs w:val="28"/>
          <w:lang w:bidi="ar-SA"/>
        </w:rPr>
      </w:pPr>
      <w:r w:rsidRPr="006C1B4A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Elaborar programas en lenguaje C utilizando las instrucciones de control de tipo </w:t>
      </w:r>
      <w:r w:rsidRPr="006C1B4A">
        <w:rPr>
          <w:rFonts w:ascii="Arial" w:hAnsi="Arial" w:cs="Arial"/>
          <w:i/>
          <w:iCs/>
          <w:color w:val="000000"/>
          <w:kern w:val="0"/>
          <w:sz w:val="28"/>
          <w:szCs w:val="28"/>
          <w:lang w:bidi="ar-SA"/>
        </w:rPr>
        <w:t>secuencia</w:t>
      </w:r>
      <w:r w:rsidRPr="006C1B4A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, para realizar la declaración de variables de diferentes tipos de datos, así como efectuar llamadas a funciones externas de entrada y salida para asignar y mostrar valores de variables y expresiones. </w:t>
      </w:r>
      <w:r w:rsidRPr="006C1B4A">
        <w:rPr>
          <w:rFonts w:ascii="Arial" w:hAnsi="Arial" w:cs="Arial"/>
          <w:color w:val="000000"/>
          <w:kern w:val="0"/>
          <w:sz w:val="28"/>
          <w:szCs w:val="28"/>
          <w:lang w:bidi="ar-SA"/>
        </w:rPr>
        <w:t>Conocer los diferentes tipos de variables, funciones, operaciones y operadores del lenguaje C.</w:t>
      </w:r>
    </w:p>
    <w:p w14:paraId="38B42D30" w14:textId="77777777" w:rsidR="000D2D19" w:rsidRPr="006C1B4A" w:rsidRDefault="000D2D19" w:rsidP="00240FD9">
      <w:pPr>
        <w:pStyle w:val="Standard"/>
        <w:jc w:val="center"/>
        <w:rPr>
          <w:rFonts w:ascii="Arial" w:hAnsi="Arial" w:cs="Arial"/>
          <w:lang w:val="es-ES_tradnl"/>
        </w:rPr>
      </w:pPr>
    </w:p>
    <w:p w14:paraId="77E3FC13" w14:textId="1187F5BF" w:rsidR="000D2D19" w:rsidRPr="006C1B4A" w:rsidRDefault="001C5051" w:rsidP="006C1B4A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ab/>
      </w:r>
      <w:r w:rsidR="00240FD9" w:rsidRPr="006C1B4A">
        <w:rPr>
          <w:rFonts w:ascii="Arial" w:hAnsi="Arial" w:cs="Arial"/>
          <w:sz w:val="32"/>
          <w:szCs w:val="32"/>
          <w:lang w:val="es-ES_tradnl"/>
        </w:rPr>
        <w:t>Desarrollo</w:t>
      </w:r>
    </w:p>
    <w:p w14:paraId="27EB66BF" w14:textId="1FFCD365" w:rsidR="006C1B4A" w:rsidRDefault="006C1B4A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 w:rsidRPr="006C1B4A">
        <w:rPr>
          <w:rFonts w:ascii="Arial" w:hAnsi="Arial" w:cs="Arial"/>
          <w:sz w:val="28"/>
          <w:szCs w:val="28"/>
          <w:lang w:val="es-ES_tradnl"/>
        </w:rPr>
        <w:t xml:space="preserve">Durante el inicio de la práctica se dieron a conocer el objetivo, la historia y conceptos básicos del lenguaje C. Luego se mencionaron los diferentes tipos de variables y los valores mínimos y máximos que podían adquirir, </w:t>
      </w:r>
      <w:r>
        <w:rPr>
          <w:rFonts w:ascii="Arial" w:hAnsi="Arial" w:cs="Arial"/>
          <w:sz w:val="28"/>
          <w:szCs w:val="28"/>
          <w:lang w:val="es-ES_tradnl"/>
        </w:rPr>
        <w:t xml:space="preserve">como se declaraban estas y con diferentes formatos, las funciones básicas de entrada y salida de datos, y los operadores aritméticos básicos y lógicos. Después se </w:t>
      </w:r>
      <w:r w:rsidR="009667B9">
        <w:rPr>
          <w:rFonts w:ascii="Arial" w:hAnsi="Arial" w:cs="Arial"/>
          <w:sz w:val="28"/>
          <w:szCs w:val="28"/>
          <w:lang w:val="es-ES_tradnl"/>
        </w:rPr>
        <w:t>compilaron los códigos que venían en el manual de la práctica para verificar que estos funcionaran a la perfección. Finalmente, como tarea, se escribió el código de la suma de dos números, del área de un círculo, y del promedio de tres números, se compilaron y se ejecutaron.</w:t>
      </w:r>
    </w:p>
    <w:p w14:paraId="0FB32B02" w14:textId="77777777" w:rsidR="0010186F" w:rsidRDefault="0010186F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785B72D" w14:textId="0FD1362E" w:rsidR="0010186F" w:rsidRDefault="0010186F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Actividad</w:t>
      </w:r>
    </w:p>
    <w:p w14:paraId="46CA28FD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22EA439" w14:textId="7423432A" w:rsidR="00A06C6F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Prog1.- Suma de dos números enteros</w:t>
      </w:r>
    </w:p>
    <w:p w14:paraId="3E262A35" w14:textId="311F2080" w:rsidR="0010186F" w:rsidRDefault="00A06C6F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3C462FBE" wp14:editId="71CAD753">
            <wp:extent cx="6255385" cy="3353501"/>
            <wp:effectExtent l="0" t="0" r="0" b="0"/>
            <wp:docPr id="3" name="Imagen 3" descr="Práctica%20%237/Captura%20Programa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́ctica%20%237/Captura%20Programa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296" cy="335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3433" w14:textId="77777777" w:rsidR="00A06C6F" w:rsidRDefault="00A06C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7D4A576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DB37362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C175EA" w14:textId="619D8C7B" w:rsidR="0010186F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Prog2.- Área de un círculo</w:t>
      </w:r>
    </w:p>
    <w:p w14:paraId="03DC5572" w14:textId="44001C26" w:rsidR="00E537D8" w:rsidRDefault="00E537D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lastRenderedPageBreak/>
        <w:drawing>
          <wp:inline distT="0" distB="0" distL="0" distR="0" wp14:anchorId="6A9E4102" wp14:editId="3C9B1951">
            <wp:extent cx="6369685" cy="3356071"/>
            <wp:effectExtent l="0" t="0" r="5715" b="0"/>
            <wp:docPr id="4" name="Imagen 4" descr="Práctica%20%237/Captura%20Programa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́ctica%20%237/Captura%20Programa%2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32" cy="33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A505" w14:textId="77777777" w:rsidR="00E537D8" w:rsidRPr="00E537D8" w:rsidRDefault="00E537D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lang w:val="es-ES_tradnl"/>
        </w:rPr>
      </w:pPr>
    </w:p>
    <w:p w14:paraId="138C5F15" w14:textId="4866E2FC" w:rsidR="0010186F" w:rsidRDefault="00A06C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Prog3.- Promedio de la suma de tres números</w:t>
      </w:r>
    </w:p>
    <w:p w14:paraId="2E1EB3DE" w14:textId="2CCA40A0" w:rsidR="00A06C6F" w:rsidRPr="0010186F" w:rsidRDefault="00E537D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387861FF" wp14:editId="3B5B98C2">
            <wp:extent cx="6400165" cy="3425165"/>
            <wp:effectExtent l="0" t="0" r="635" b="4445"/>
            <wp:docPr id="5" name="Imagen 5" descr="Práctica%20%237/Captura%20Programa%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́ctica%20%237/Captura%20Programa%2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61" cy="34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6AF1" w14:textId="77777777" w:rsidR="000D2D19" w:rsidRPr="00E537D8" w:rsidRDefault="000D2D19" w:rsidP="000D2D19">
      <w:pPr>
        <w:pStyle w:val="Standard"/>
        <w:jc w:val="center"/>
        <w:rPr>
          <w:rFonts w:ascii="Arial" w:hAnsi="Arial" w:cs="Arial"/>
          <w:lang w:val="es-ES_tradnl"/>
        </w:rPr>
      </w:pPr>
    </w:p>
    <w:p w14:paraId="58C1E0F9" w14:textId="630661AF" w:rsidR="00D33264" w:rsidRPr="006C1B4A" w:rsidRDefault="00D33264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>Conclusiones</w:t>
      </w:r>
    </w:p>
    <w:p w14:paraId="413819EF" w14:textId="53C7EC1C" w:rsidR="002B0BA1" w:rsidRPr="006C1B4A" w:rsidRDefault="00E537D8" w:rsidP="000D2D19">
      <w:pPr>
        <w:pStyle w:val="Standard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importante conocer las diferentes propiedades que tiene un lenguaje de programación porque así será el cómo esté formada su estructura lógica para poder funcionar y que el usuario conozca qué procedimientos debe llevar a cabo para que al momento de programar pueda compilar y ejecutar el código fuente.</w:t>
      </w:r>
      <w:bookmarkStart w:id="0" w:name="_GoBack"/>
      <w:bookmarkEnd w:id="0"/>
    </w:p>
    <w:p w14:paraId="09B19DF5" w14:textId="77777777" w:rsidR="000D2D19" w:rsidRPr="006C1B4A" w:rsidRDefault="000D2D19" w:rsidP="000D2D19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2047BC72" w14:textId="72ACC20D" w:rsidR="002B0BA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27EA0F57" w14:textId="2B234EDC" w:rsidR="002B0BA1" w:rsidRPr="002B0BA1" w:rsidRDefault="00E537D8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10" w:history="1">
        <w:r w:rsidRPr="00AB6F96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https://github.com/alvarvelazquezdeleonlavarrios/practica7_fdp</w:t>
        </w:r>
      </w:hyperlink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D2D19"/>
    <w:rsid w:val="0010186F"/>
    <w:rsid w:val="00173F42"/>
    <w:rsid w:val="001C5051"/>
    <w:rsid w:val="00240FD9"/>
    <w:rsid w:val="002B0BA1"/>
    <w:rsid w:val="002F096B"/>
    <w:rsid w:val="0046315A"/>
    <w:rsid w:val="00610242"/>
    <w:rsid w:val="006C1B4A"/>
    <w:rsid w:val="007E722C"/>
    <w:rsid w:val="00820E5C"/>
    <w:rsid w:val="00827490"/>
    <w:rsid w:val="008A5279"/>
    <w:rsid w:val="008B061E"/>
    <w:rsid w:val="009667B9"/>
    <w:rsid w:val="00A06C6F"/>
    <w:rsid w:val="00A663CA"/>
    <w:rsid w:val="00BE5C03"/>
    <w:rsid w:val="00CD0108"/>
    <w:rsid w:val="00CE1752"/>
    <w:rsid w:val="00CE1AC1"/>
    <w:rsid w:val="00CF3808"/>
    <w:rsid w:val="00D33264"/>
    <w:rsid w:val="00DA4B0E"/>
    <w:rsid w:val="00E35D62"/>
    <w:rsid w:val="00E537D8"/>
    <w:rsid w:val="00E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alvarvelazquezdeleonlavarrios/practica7_fd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352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10</cp:revision>
  <dcterms:created xsi:type="dcterms:W3CDTF">2017-09-27T00:22:00Z</dcterms:created>
  <dcterms:modified xsi:type="dcterms:W3CDTF">2017-09-27T00:57:00Z</dcterms:modified>
</cp:coreProperties>
</file>